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22D5E" w14:textId="77777777" w:rsidR="00D14375" w:rsidRPr="000672A6" w:rsidRDefault="000672A6">
      <w:pPr>
        <w:pStyle w:val="Heading1"/>
        <w:rPr>
          <w:sz w:val="56"/>
          <w:szCs w:val="56"/>
        </w:rPr>
      </w:pPr>
      <w:r w:rsidRPr="000672A6">
        <w:rPr>
          <w:sz w:val="56"/>
          <w:szCs w:val="56"/>
        </w:rPr>
        <w:t xml:space="preserve">OSMS Development </w:t>
      </w:r>
      <w:sdt>
        <w:sdtPr>
          <w:rPr>
            <w:sz w:val="56"/>
            <w:szCs w:val="56"/>
          </w:rPr>
          <w:id w:val="381209846"/>
          <w:placeholder>
            <w:docPart w:val="9F270954804B354BA7E0B3CC2D62EB78"/>
          </w:placeholder>
          <w:showingPlcHdr/>
          <w15:appearance w15:val="hidden"/>
        </w:sdtPr>
        <w:sdtEndPr/>
        <w:sdtContent>
          <w:r w:rsidR="00AD531E" w:rsidRPr="000672A6">
            <w:rPr>
              <w:sz w:val="56"/>
              <w:szCs w:val="56"/>
            </w:rPr>
            <w:t>Team Meeting</w:t>
          </w:r>
        </w:sdtContent>
      </w:sdt>
    </w:p>
    <w:p w14:paraId="329325D9" w14:textId="77777777" w:rsidR="00D14375" w:rsidRDefault="00AD531E" w:rsidP="000672A6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2C44EBB42A6E2342AF2E97698ED66ED3"/>
          </w:placeholder>
          <w:date w:fullDate="2018-02-22T09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0672A6">
            <w:t>2/22/2018 9:00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57FCF4152C54D44A894C6F32CD059490"/>
          </w:placeholder>
          <w15:appearance w15:val="hidden"/>
        </w:sdtPr>
        <w:sdtEndPr/>
        <w:sdtContent>
          <w:r w:rsidR="000672A6">
            <w:t>GCOM Software, Albany NY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D14375" w14:paraId="6C246395" w14:textId="77777777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D14375" w14:paraId="5DCB6171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521FC03C" w14:textId="77777777" w:rsidR="00D14375" w:rsidRDefault="00AD531E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F2E98095631C34FA4423F51E65AF05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271EA5CD" w14:textId="77777777" w:rsidR="00D14375" w:rsidRDefault="000672A6" w:rsidP="000672A6">
                      <w:pPr>
                        <w:spacing w:after="0"/>
                      </w:pPr>
                      <w:r>
                        <w:t>SEARCH</w:t>
                      </w:r>
                    </w:p>
                  </w:tc>
                </w:sdtContent>
              </w:sdt>
            </w:tr>
            <w:tr w:rsidR="00D14375" w14:paraId="51EFB083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5E662030" w14:textId="77777777" w:rsidR="00D14375" w:rsidRDefault="00AD531E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43DB44FD3F878C4CB18E5176F89EDAB5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0EEDC01C" w14:textId="77777777" w:rsidR="00D14375" w:rsidRDefault="000672A6" w:rsidP="000672A6">
                      <w:pPr>
                        <w:spacing w:after="0"/>
                      </w:pPr>
                      <w:r>
                        <w:t>Project Kick-off</w:t>
                      </w:r>
                    </w:p>
                  </w:tc>
                </w:sdtContent>
              </w:sdt>
            </w:tr>
            <w:tr w:rsidR="00D14375" w14:paraId="57509564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73537039" w14:textId="77777777" w:rsidR="00D14375" w:rsidRDefault="00AD531E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5F616E5B425ED542BA893311D8FDCA20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6305245B" w14:textId="77777777" w:rsidR="00D14375" w:rsidRDefault="000672A6" w:rsidP="000672A6">
                      <w:pPr>
                        <w:spacing w:after="0"/>
                      </w:pPr>
                      <w:r>
                        <w:t>Michael Jacobson</w:t>
                      </w:r>
                    </w:p>
                  </w:tc>
                </w:sdtContent>
              </w:sdt>
            </w:tr>
            <w:tr w:rsidR="00D14375" w14:paraId="77688C41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49801177" w14:textId="77777777" w:rsidR="00D14375" w:rsidRDefault="00AD531E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4C1E68800EA581488DFF04EA20D3FB2B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14:paraId="512AF0E6" w14:textId="77777777" w:rsidR="00D14375" w:rsidRDefault="000672A6" w:rsidP="000672A6">
                      <w:pPr>
                        <w:spacing w:after="0"/>
                      </w:pPr>
                      <w:r>
                        <w:t>Michael Jacobson</w:t>
                      </w:r>
                    </w:p>
                  </w:tc>
                </w:sdtContent>
              </w:sdt>
            </w:tr>
            <w:tr w:rsidR="00D14375" w14:paraId="10C9F7D9" w14:textId="77777777">
              <w:tc>
                <w:tcPr>
                  <w:tcW w:w="2400" w:type="dxa"/>
                  <w:tcBorders>
                    <w:left w:val="nil"/>
                  </w:tcBorders>
                </w:tcPr>
                <w:p w14:paraId="00D99E9D" w14:textId="77777777" w:rsidR="00D14375" w:rsidRDefault="00D14375">
                  <w:pPr>
                    <w:pStyle w:val="Heading3"/>
                    <w:spacing w:after="0"/>
                  </w:pP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p w14:paraId="37A6B066" w14:textId="77777777" w:rsidR="00D14375" w:rsidRDefault="00D14375" w:rsidP="00AA7031">
                  <w:pPr>
                    <w:spacing w:after="0"/>
                  </w:pPr>
                </w:p>
              </w:tc>
            </w:tr>
          </w:tbl>
          <w:p w14:paraId="2F360704" w14:textId="77777777" w:rsidR="00D14375" w:rsidRDefault="00D14375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14:paraId="46B7ED5C" w14:textId="77777777" w:rsidR="000672A6" w:rsidRDefault="000672A6" w:rsidP="000672A6">
            <w:pPr>
              <w:spacing w:before="0" w:after="0"/>
            </w:pPr>
            <w:r>
              <w:t xml:space="preserve">Attendees: </w:t>
            </w:r>
          </w:p>
          <w:p w14:paraId="1919B226" w14:textId="77777777" w:rsidR="00D14375" w:rsidRDefault="000672A6" w:rsidP="000672A6">
            <w:pPr>
              <w:spacing w:before="0" w:after="0"/>
            </w:pPr>
            <w:r>
              <w:t xml:space="preserve">  SEARCH: Andrew, Mike, Mark </w:t>
            </w:r>
          </w:p>
          <w:p w14:paraId="09D41979" w14:textId="77777777" w:rsidR="000672A6" w:rsidRDefault="000672A6" w:rsidP="000672A6">
            <w:pPr>
              <w:spacing w:before="0" w:after="0"/>
            </w:pPr>
            <w:r>
              <w:t xml:space="preserve">  GCOM: Peter, </w:t>
            </w:r>
            <w:proofErr w:type="spellStart"/>
            <w:r>
              <w:t>Abid</w:t>
            </w:r>
            <w:proofErr w:type="spellEnd"/>
            <w:r>
              <w:t xml:space="preserve">, </w:t>
            </w:r>
            <w:proofErr w:type="spellStart"/>
            <w:r w:rsidR="00AA7031">
              <w:t>Shylesh</w:t>
            </w:r>
            <w:proofErr w:type="spellEnd"/>
            <w:r w:rsidR="00AA7031">
              <w:t xml:space="preserve">, </w:t>
            </w:r>
            <w:proofErr w:type="spellStart"/>
            <w:r w:rsidR="00AA7031">
              <w:t>Mukesh</w:t>
            </w:r>
            <w:proofErr w:type="spellEnd"/>
          </w:p>
          <w:p w14:paraId="28E1FD3E" w14:textId="77777777" w:rsidR="000672A6" w:rsidRDefault="000672A6" w:rsidP="000672A6">
            <w:pPr>
              <w:spacing w:before="0" w:after="0"/>
            </w:pPr>
            <w:r>
              <w:t xml:space="preserve">  </w:t>
            </w:r>
            <w:proofErr w:type="spellStart"/>
            <w:r>
              <w:t>Innovatio</w:t>
            </w:r>
            <w:proofErr w:type="spellEnd"/>
            <w:r>
              <w:t xml:space="preserve">: </w:t>
            </w:r>
            <w:proofErr w:type="spellStart"/>
            <w:r>
              <w:t>Edrick</w:t>
            </w:r>
            <w:proofErr w:type="spellEnd"/>
          </w:p>
          <w:p w14:paraId="00BCF58A" w14:textId="77777777" w:rsidR="00D14375" w:rsidRDefault="00AD531E" w:rsidP="000672A6">
            <w:pPr>
              <w:spacing w:before="0"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7A51D0E83881B84D868E3BE4E9FA3B6C"/>
                </w:placeholder>
                <w15:appearance w15:val="hidden"/>
              </w:sdtPr>
              <w:sdtEndPr/>
              <w:sdtContent>
                <w:r w:rsidR="000672A6">
                  <w:t xml:space="preserve">Project documents located on </w:t>
                </w:r>
              </w:sdtContent>
            </w:sdt>
            <w:hyperlink r:id="rId9" w:history="1">
              <w:r w:rsidR="000672A6" w:rsidRPr="0099414D">
                <w:rPr>
                  <w:rStyle w:val="Hyperlink"/>
                </w:rPr>
                <w:t>https://github.com/message-switch/main/tree/master/ProjectDocuments</w:t>
              </w:r>
            </w:hyperlink>
            <w:r w:rsidR="000672A6">
              <w:t xml:space="preserve"> </w:t>
            </w:r>
          </w:p>
        </w:tc>
      </w:tr>
    </w:tbl>
    <w:p w14:paraId="4B0D2AAA" w14:textId="77777777" w:rsidR="00D14375" w:rsidRDefault="00AD531E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D14375" w14:paraId="6310B2B4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D14375" w14:paraId="01E3C4A5" w14:textId="77777777">
              <w:tc>
                <w:tcPr>
                  <w:tcW w:w="6660" w:type="dxa"/>
                </w:tcPr>
                <w:p w14:paraId="532A918D" w14:textId="77777777" w:rsidR="00D14375" w:rsidRDefault="00AD531E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231EA73D" w14:textId="77777777" w:rsidR="00D14375" w:rsidRDefault="00AD531E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6A02A0E8" w14:textId="77777777" w:rsidR="00D14375" w:rsidRDefault="00AD531E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19FB91AF" w14:textId="77777777" w:rsidR="00D14375" w:rsidRDefault="00D14375">
            <w:pPr>
              <w:pStyle w:val="Heading3"/>
              <w:spacing w:after="0"/>
            </w:pPr>
          </w:p>
        </w:tc>
      </w:tr>
      <w:tr w:rsidR="00D14375" w14:paraId="46440EB1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D14375" w14:paraId="4500618A" w14:textId="77777777">
              <w:sdt>
                <w:sdtPr>
                  <w:id w:val="-541747410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12A482DA" w14:textId="77777777" w:rsidR="00D14375" w:rsidRDefault="00AA7031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C58FAFA2D8CDA3448BC00E2E06877829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C3CA868" w14:textId="77777777" w:rsidR="00D14375" w:rsidRDefault="000672A6" w:rsidP="000672A6">
                      <w:pPr>
                        <w:spacing w:after="0"/>
                      </w:pPr>
                      <w:r>
                        <w:t>Introductions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86837249A1506542820EEA79A818A182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4E1574FF" w14:textId="77777777" w:rsidR="00D14375" w:rsidRDefault="000672A6" w:rsidP="000672A6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1C9B168171BFDB4486FBD321E894E8F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283644F6" w14:textId="77777777" w:rsidR="00D14375" w:rsidRDefault="000672A6" w:rsidP="00AA7031">
                      <w:pPr>
                        <w:spacing w:after="0"/>
                      </w:pPr>
                      <w:r>
                        <w:t>1</w:t>
                      </w:r>
                      <w:r w:rsidR="00AA7031">
                        <w:t>5</w:t>
                      </w:r>
                      <w:r>
                        <w:t xml:space="preserve"> minutes</w:t>
                      </w:r>
                    </w:p>
                  </w:tc>
                </w:sdtContent>
              </w:sdt>
            </w:tr>
            <w:tr w:rsidR="00D14375" w14:paraId="64F86A23" w14:textId="77777777">
              <w:sdt>
                <w:sdtPr>
                  <w:id w:val="478805058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AAAD29C" w14:textId="77777777" w:rsidR="00D14375" w:rsidRDefault="00AA7031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C58FAFA2D8CDA3448BC00E2E06877829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65E7E97" w14:textId="77777777" w:rsidR="00D14375" w:rsidRDefault="00AA7031" w:rsidP="00AA7031">
                      <w:pPr>
                        <w:spacing w:after="0"/>
                      </w:pPr>
                      <w:r>
                        <w:t xml:space="preserve">Project Charter 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86837249A1506542820EEA79A818A182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322B517B" w14:textId="77777777" w:rsidR="00D14375" w:rsidRDefault="00AA7031" w:rsidP="00AA7031">
                      <w:pPr>
                        <w:spacing w:after="0"/>
                      </w:pPr>
                      <w:r>
                        <w:t>Mike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1C9B168171BFDB4486FBD321E894E8F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42E1A15E" w14:textId="77777777" w:rsidR="00D14375" w:rsidRDefault="00AA7031" w:rsidP="00AA7031">
                      <w:pPr>
                        <w:spacing w:after="0"/>
                      </w:pPr>
                      <w:r>
                        <w:t>15 minutes</w:t>
                      </w:r>
                    </w:p>
                  </w:tc>
                </w:sdtContent>
              </w:sdt>
            </w:tr>
            <w:tr w:rsidR="00D14375" w14:paraId="592AB8C8" w14:textId="77777777">
              <w:sdt>
                <w:sdtPr>
                  <w:id w:val="-474600816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290CBC80" w14:textId="77777777" w:rsidR="00D14375" w:rsidRDefault="00AA7031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C58FAFA2D8CDA3448BC00E2E06877829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68A830AC" w14:textId="77777777" w:rsidR="00D14375" w:rsidRDefault="00AA7031" w:rsidP="00AA7031">
                      <w:pPr>
                        <w:spacing w:after="0"/>
                      </w:pPr>
                      <w:r>
                        <w:t>Project Goals/Objectives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86837249A1506542820EEA79A818A182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7601CD7" w14:textId="77777777" w:rsidR="00D14375" w:rsidRDefault="00AA7031" w:rsidP="00AA7031">
                      <w:pPr>
                        <w:spacing w:after="0"/>
                      </w:pPr>
                      <w:r>
                        <w:t>Andrew</w:t>
                      </w:r>
                    </w:p>
                  </w:tc>
                </w:sdtContent>
              </w:sdt>
              <w:sdt>
                <w:sdtPr>
                  <w:id w:val="-727831273"/>
                  <w:placeholder>
                    <w:docPart w:val="1C9B168171BFDB4486FBD321E894E8F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5D3F1C3A" w14:textId="77777777" w:rsidR="00D14375" w:rsidRDefault="00AA7031" w:rsidP="00AA7031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  <w:tr w:rsidR="00D14375" w14:paraId="5594EF5F" w14:textId="77777777">
              <w:sdt>
                <w:sdtPr>
                  <w:id w:val="518597841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56FFB715" w14:textId="77777777" w:rsidR="00D14375" w:rsidRDefault="00AA7031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C58FAFA2D8CDA3448BC00E2E06877829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2B1F8615" w14:textId="77777777" w:rsidR="00D14375" w:rsidRDefault="00AA7031" w:rsidP="00AA7031">
                      <w:pPr>
                        <w:spacing w:after="0"/>
                      </w:pPr>
                      <w:r>
                        <w:t>Demo of message switch products</w:t>
                      </w:r>
                    </w:p>
                  </w:tc>
                </w:sdtContent>
              </w:sdt>
              <w:sdt>
                <w:sdtPr>
                  <w:id w:val="-589615949"/>
                  <w:placeholder>
                    <w:docPart w:val="86837249A1506542820EEA79A818A182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67AB38" w14:textId="77777777" w:rsidR="00D14375" w:rsidRDefault="00AA7031" w:rsidP="00AA7031">
                      <w:pPr>
                        <w:spacing w:after="0"/>
                      </w:pPr>
                      <w:r>
                        <w:t>GCOM</w:t>
                      </w:r>
                    </w:p>
                  </w:tc>
                </w:sdtContent>
              </w:sdt>
              <w:sdt>
                <w:sdtPr>
                  <w:id w:val="733512956"/>
                  <w:placeholder>
                    <w:docPart w:val="1C9B168171BFDB4486FBD321E894E8F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B206A25" w14:textId="77777777" w:rsidR="00D14375" w:rsidRDefault="00AA7031" w:rsidP="00AA7031">
                      <w:pPr>
                        <w:spacing w:after="0"/>
                      </w:pPr>
                      <w:r>
                        <w:t>1.5 hours</w:t>
                      </w:r>
                    </w:p>
                  </w:tc>
                </w:sdtContent>
              </w:sdt>
            </w:tr>
            <w:tr w:rsidR="00D14375" w14:paraId="7EC6E3CB" w14:textId="77777777">
              <w:sdt>
                <w:sdtPr>
                  <w:rPr>
                    <w:b/>
                    <w:bCs/>
                    <w:color w:val="C8D2BD" w:themeColor="accent1" w:themeTint="99"/>
                  </w:rPr>
                  <w:id w:val="-1806315133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DAFF8EF" w14:textId="77777777" w:rsidR="00D14375" w:rsidRPr="00AA7031" w:rsidRDefault="00AA7031">
                      <w:pPr>
                        <w:spacing w:after="0"/>
                        <w:rPr>
                          <w:b/>
                          <w:bCs/>
                          <w:color w:val="C8D2BD" w:themeColor="accent1" w:themeTint="99"/>
                        </w:rPr>
                      </w:pPr>
                      <w:r w:rsidRPr="00AA7031">
                        <w:rPr>
                          <w:b/>
                          <w:bCs/>
                          <w:color w:val="C8D2BD" w:themeColor="accent1" w:themeTint="99"/>
                        </w:rPr>
                        <w:sym w:font="Wingdings" w:char="F0FC"/>
                      </w:r>
                    </w:p>
                  </w:tc>
                </w:sdtContent>
              </w:sdt>
              <w:sdt>
                <w:sdtPr>
                  <w:rPr>
                    <w:b/>
                    <w:bCs/>
                    <w:color w:val="C8D2BD" w:themeColor="accent1" w:themeTint="99"/>
                  </w:rPr>
                  <w:id w:val="214328676"/>
                  <w:placeholder>
                    <w:docPart w:val="C58FAFA2D8CDA3448BC00E2E06877829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72EDD877" w14:textId="77777777" w:rsidR="00D14375" w:rsidRPr="00AA7031" w:rsidRDefault="00AA7031" w:rsidP="00AA7031">
                      <w:pPr>
                        <w:spacing w:after="0"/>
                        <w:rPr>
                          <w:b/>
                          <w:bCs/>
                          <w:color w:val="C8D2BD" w:themeColor="accent1" w:themeTint="99"/>
                        </w:rPr>
                      </w:pPr>
                      <w:r>
                        <w:rPr>
                          <w:b/>
                          <w:bCs/>
                          <w:color w:val="C8D2BD" w:themeColor="accent1" w:themeTint="99"/>
                        </w:rPr>
                        <w:t>L</w:t>
                      </w:r>
                      <w:r w:rsidRPr="00AA7031">
                        <w:rPr>
                          <w:b/>
                          <w:bCs/>
                          <w:color w:val="C8D2BD" w:themeColor="accent1" w:themeTint="99"/>
                        </w:rPr>
                        <w:t>unch</w:t>
                      </w:r>
                    </w:p>
                  </w:tc>
                </w:sdtContent>
              </w:sdt>
              <w:sdt>
                <w:sdtPr>
                  <w:rPr>
                    <w:b/>
                    <w:bCs/>
                    <w:color w:val="C8D2BD" w:themeColor="accent1" w:themeTint="99"/>
                  </w:rPr>
                  <w:id w:val="308523579"/>
                  <w:placeholder>
                    <w:docPart w:val="86837249A1506542820EEA79A818A182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29963FCC" w14:textId="77777777" w:rsidR="00D14375" w:rsidRPr="00AA7031" w:rsidRDefault="00AA7031" w:rsidP="00AA7031">
                      <w:pPr>
                        <w:spacing w:after="0"/>
                        <w:rPr>
                          <w:b/>
                          <w:bCs/>
                          <w:color w:val="C8D2BD" w:themeColor="accent1" w:themeTint="99"/>
                        </w:rPr>
                      </w:pPr>
                      <w:r w:rsidRPr="00AA7031">
                        <w:rPr>
                          <w:b/>
                          <w:bCs/>
                          <w:color w:val="C8D2BD" w:themeColor="accent1" w:themeTint="99"/>
                        </w:rPr>
                        <w:t>On own</w:t>
                      </w:r>
                    </w:p>
                  </w:tc>
                </w:sdtContent>
              </w:sdt>
              <w:sdt>
                <w:sdtPr>
                  <w:rPr>
                    <w:b/>
                    <w:bCs/>
                    <w:color w:val="C8D2BD" w:themeColor="accent1" w:themeTint="99"/>
                  </w:rPr>
                  <w:id w:val="-720978084"/>
                  <w:placeholder>
                    <w:docPart w:val="1C9B168171BFDB4486FBD321E894E8F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41A449D" w14:textId="77777777" w:rsidR="00D14375" w:rsidRPr="00AA7031" w:rsidRDefault="00AA7031" w:rsidP="00AA7031">
                      <w:pPr>
                        <w:spacing w:after="0"/>
                        <w:rPr>
                          <w:b/>
                          <w:bCs/>
                          <w:color w:val="C8D2BD" w:themeColor="accent1" w:themeTint="99"/>
                        </w:rPr>
                      </w:pPr>
                      <w:r w:rsidRPr="00AA7031">
                        <w:rPr>
                          <w:b/>
                          <w:bCs/>
                          <w:color w:val="C8D2BD" w:themeColor="accent1" w:themeTint="99"/>
                        </w:rPr>
                        <w:t>1 hour</w:t>
                      </w:r>
                    </w:p>
                  </w:tc>
                </w:sdtContent>
              </w:sdt>
            </w:tr>
            <w:tr w:rsidR="00D14375" w14:paraId="44E5E8DD" w14:textId="77777777">
              <w:sdt>
                <w:sdtPr>
                  <w:id w:val="116731800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2F1DDBC2" w14:textId="77777777" w:rsidR="00D14375" w:rsidRDefault="00AA7031">
                      <w:pPr>
                        <w:spacing w:after="0"/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860657148"/>
                  <w:placeholder>
                    <w:docPart w:val="C58FAFA2D8CDA3448BC00E2E06877829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27846271" w14:textId="77777777" w:rsidR="00D14375" w:rsidRDefault="00AA7031" w:rsidP="00AA7031">
                      <w:pPr>
                        <w:spacing w:after="0"/>
                      </w:pPr>
                      <w:r>
                        <w:t>Architecture Discussion</w:t>
                      </w:r>
                    </w:p>
                  </w:tc>
                </w:sdtContent>
              </w:sdt>
              <w:sdt>
                <w:sdtPr>
                  <w:id w:val="548571683"/>
                  <w:placeholder>
                    <w:docPart w:val="86837249A1506542820EEA79A818A182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CC14F09" w14:textId="77777777" w:rsidR="00D14375" w:rsidRDefault="00AA7031" w:rsidP="00AA7031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-881165098"/>
                  <w:placeholder>
                    <w:docPart w:val="1C9B168171BFDB4486FBD321E894E8F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3F01D8C6" w14:textId="38540B14" w:rsidR="00D14375" w:rsidRDefault="00AA7031" w:rsidP="00AA7031">
                      <w:pPr>
                        <w:spacing w:after="0"/>
                      </w:pPr>
                      <w:r>
                        <w:t>1</w:t>
                      </w:r>
                      <w:r w:rsidR="00B00BC9">
                        <w:t>.5</w:t>
                      </w:r>
                      <w:r>
                        <w:t xml:space="preserve"> hour</w:t>
                      </w:r>
                      <w:r w:rsidR="00B00BC9">
                        <w:t>s</w:t>
                      </w:r>
                    </w:p>
                  </w:tc>
                </w:sdtContent>
              </w:sdt>
            </w:tr>
            <w:tr w:rsidR="00D14375" w14:paraId="2617A57D" w14:textId="77777777">
              <w:sdt>
                <w:sdtPr>
                  <w:id w:val="1725941399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43234452" w14:textId="77777777" w:rsidR="00D14375" w:rsidRDefault="00AA7031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2096858246"/>
                  <w:placeholder>
                    <w:docPart w:val="C58FAFA2D8CDA3448BC00E2E06877829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3B00D60E" w14:textId="77777777" w:rsidR="00D14375" w:rsidRDefault="00AA7031" w:rsidP="00AA7031">
                      <w:pPr>
                        <w:spacing w:after="0"/>
                      </w:pPr>
                      <w:r>
                        <w:t>Initial development needs/tasks</w:t>
                      </w:r>
                    </w:p>
                  </w:tc>
                </w:sdtContent>
              </w:sdt>
              <w:sdt>
                <w:sdtPr>
                  <w:id w:val="1190026700"/>
                  <w:placeholder>
                    <w:docPart w:val="86837249A1506542820EEA79A818A182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2A20AFE1" w14:textId="77777777" w:rsidR="00D14375" w:rsidRDefault="00AA7031" w:rsidP="00AA7031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-1349722131"/>
                  <w:placeholder>
                    <w:docPart w:val="1C9B168171BFDB4486FBD321E894E8FA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43080795" w14:textId="77777777" w:rsidR="00D14375" w:rsidRDefault="00AA7031" w:rsidP="00AA7031">
                      <w:pPr>
                        <w:spacing w:after="0"/>
                      </w:pPr>
                      <w:r>
                        <w:t>1 hour</w:t>
                      </w:r>
                    </w:p>
                  </w:tc>
                </w:sdtContent>
              </w:sdt>
            </w:tr>
            <w:tr w:rsidR="00AA7031" w14:paraId="2422C8D1" w14:textId="77777777">
              <w:sdt>
                <w:sdtPr>
                  <w:id w:val="2086329339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347563" w14:textId="77777777" w:rsidR="00AA7031" w:rsidRDefault="00AA7031" w:rsidP="00566ADC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2032255050"/>
                  <w:placeholder>
                    <w:docPart w:val="9708B2AF819E3540B9FAC5EA1025ADC1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1B885406" w14:textId="77777777" w:rsidR="00AA7031" w:rsidRDefault="00AA7031" w:rsidP="00AA7031">
                      <w:pPr>
                        <w:spacing w:after="0"/>
                      </w:pPr>
                      <w:r>
                        <w:t>Project team member roles/responsibilities</w:t>
                      </w:r>
                    </w:p>
                  </w:tc>
                </w:sdtContent>
              </w:sdt>
              <w:sdt>
                <w:sdtPr>
                  <w:id w:val="1917819870"/>
                  <w:placeholder>
                    <w:docPart w:val="BB7C7B02A578334FB1EDC2F2E4915F45"/>
                  </w:placeholder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580C23CC" w14:textId="77777777" w:rsidR="00AA7031" w:rsidRDefault="00AA7031" w:rsidP="00566ADC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-350960495"/>
                  <w:placeholder>
                    <w:docPart w:val="01CF81B24FA2114ABC3A2FCC5213857F"/>
                  </w:placeholder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4C63D19" w14:textId="6243CEE6" w:rsidR="00AA7031" w:rsidRDefault="00B00BC9" w:rsidP="00B00BC9">
                      <w:pPr>
                        <w:spacing w:after="0"/>
                      </w:pPr>
                      <w:r>
                        <w:t>30</w:t>
                      </w:r>
                      <w:bookmarkStart w:id="0" w:name="_GoBack"/>
                      <w:bookmarkEnd w:id="0"/>
                      <w:r w:rsidR="00AA7031">
                        <w:t xml:space="preserve"> hour</w:t>
                      </w:r>
                    </w:p>
                  </w:tc>
                </w:sdtContent>
              </w:sdt>
            </w:tr>
            <w:tr w:rsidR="00AA7031" w14:paraId="171AD7E2" w14:textId="77777777">
              <w:sdt>
                <w:sdtPr>
                  <w:id w:val="-240340977"/>
                  <w15:appearance w15:val="hidden"/>
                  <w14:checkbox>
                    <w14:checked w14:val="1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657EC082" w14:textId="77777777" w:rsidR="00AA7031" w:rsidRDefault="00AA7031" w:rsidP="00566ADC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sym w:font="Wingdings" w:char="F0FC"/>
                      </w:r>
                    </w:p>
                  </w:tc>
                </w:sdtContent>
              </w:sdt>
              <w:sdt>
                <w:sdtPr>
                  <w:id w:val="-1716341937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AAC191D" w14:textId="77777777" w:rsidR="00AA7031" w:rsidRDefault="00AA7031" w:rsidP="00AA7031">
                      <w:pPr>
                        <w:spacing w:after="0"/>
                      </w:pPr>
                      <w:r>
                        <w:t>Assignments</w:t>
                      </w:r>
                    </w:p>
                  </w:tc>
                </w:sdtContent>
              </w:sdt>
              <w:sdt>
                <w:sdtPr>
                  <w:id w:val="112720241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474C37DD" w14:textId="77777777" w:rsidR="00AA7031" w:rsidRDefault="00AA7031" w:rsidP="00566ADC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-768389150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5207FA51" w14:textId="77777777" w:rsidR="00AA7031" w:rsidRDefault="00AA7031" w:rsidP="00AA7031">
                      <w:pPr>
                        <w:spacing w:after="0"/>
                      </w:pPr>
                      <w:r>
                        <w:t>30 minutes</w:t>
                      </w:r>
                    </w:p>
                  </w:tc>
                </w:sdtContent>
              </w:sdt>
            </w:tr>
          </w:tbl>
          <w:p w14:paraId="7BD8C680" w14:textId="77777777" w:rsidR="00D14375" w:rsidRDefault="00D14375">
            <w:pPr>
              <w:spacing w:after="0"/>
            </w:pPr>
          </w:p>
        </w:tc>
      </w:tr>
    </w:tbl>
    <w:p w14:paraId="3BF46F3F" w14:textId="77777777" w:rsidR="00D14375" w:rsidRDefault="00AD531E">
      <w:pPr>
        <w:pStyle w:val="Heading2"/>
      </w:pPr>
      <w:r>
        <w:t>Other Information</w:t>
      </w:r>
    </w:p>
    <w:p w14:paraId="2B5CA0A6" w14:textId="77777777" w:rsidR="00D14375" w:rsidRDefault="00AA7031">
      <w:r>
        <w:t xml:space="preserve">Notes: </w:t>
      </w:r>
    </w:p>
    <w:p w14:paraId="1B8BD533" w14:textId="77777777" w:rsidR="00AA7031" w:rsidRDefault="00AA7031"/>
    <w:sectPr w:rsidR="00AA7031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42569" w14:textId="77777777" w:rsidR="00FF2EC0" w:rsidRDefault="00FF2EC0">
      <w:r>
        <w:separator/>
      </w:r>
    </w:p>
  </w:endnote>
  <w:endnote w:type="continuationSeparator" w:id="0">
    <w:p w14:paraId="2F32E682" w14:textId="77777777" w:rsidR="00FF2EC0" w:rsidRDefault="00FF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F867A" w14:textId="77777777" w:rsidR="00D14375" w:rsidRDefault="00AD531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7D1E1" w14:textId="77777777" w:rsidR="00FF2EC0" w:rsidRDefault="00FF2EC0">
      <w:r>
        <w:separator/>
      </w:r>
    </w:p>
  </w:footnote>
  <w:footnote w:type="continuationSeparator" w:id="0">
    <w:p w14:paraId="4A12B7E0" w14:textId="77777777" w:rsidR="00FF2EC0" w:rsidRDefault="00FF2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A6"/>
    <w:rsid w:val="000672A6"/>
    <w:rsid w:val="00A515A4"/>
    <w:rsid w:val="00AA7031"/>
    <w:rsid w:val="00AD531E"/>
    <w:rsid w:val="00B00BC9"/>
    <w:rsid w:val="00D14375"/>
    <w:rsid w:val="00E54549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7899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672A6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message-switch/main/tree/master/ProjectDocuments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jacobson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270954804B354BA7E0B3CC2D62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8A7C0-E6BF-F141-9772-8A8B544DE81B}"/>
      </w:docPartPr>
      <w:docPartBody>
        <w:p w:rsidR="003C32D3" w:rsidRDefault="00842268">
          <w:pPr>
            <w:pStyle w:val="9F270954804B354BA7E0B3CC2D62EB78"/>
          </w:pPr>
          <w:r>
            <w:t>Team Meeting</w:t>
          </w:r>
        </w:p>
      </w:docPartBody>
    </w:docPart>
    <w:docPart>
      <w:docPartPr>
        <w:name w:val="2C44EBB42A6E2342AF2E97698ED6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95DC-2CCC-B342-95AF-13FF0309FDB3}"/>
      </w:docPartPr>
      <w:docPartBody>
        <w:p w:rsidR="003C32D3" w:rsidRDefault="00842268">
          <w:pPr>
            <w:pStyle w:val="2C44EBB42A6E2342AF2E97698ED66ED3"/>
          </w:pPr>
          <w:r>
            <w:t>[Date | time]</w:t>
          </w:r>
        </w:p>
      </w:docPartBody>
    </w:docPart>
    <w:docPart>
      <w:docPartPr>
        <w:name w:val="57FCF4152C54D44A894C6F32CD059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C33E2-C9A4-134F-A380-B84D2642DFDB}"/>
      </w:docPartPr>
      <w:docPartBody>
        <w:p w:rsidR="003C32D3" w:rsidRDefault="00842268">
          <w:pPr>
            <w:pStyle w:val="57FCF4152C54D44A894C6F32CD059490"/>
          </w:pPr>
          <w:r>
            <w:t>[Location]</w:t>
          </w:r>
        </w:p>
      </w:docPartBody>
    </w:docPart>
    <w:docPart>
      <w:docPartPr>
        <w:name w:val="CF2E98095631C34FA4423F51E65AF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D0967-6D7D-9844-857D-0B1C2889498B}"/>
      </w:docPartPr>
      <w:docPartBody>
        <w:p w:rsidR="003C32D3" w:rsidRDefault="00842268">
          <w:pPr>
            <w:pStyle w:val="CF2E98095631C34FA4423F51E65AF05F"/>
          </w:pPr>
          <w:r>
            <w:t>[Meeting called by]</w:t>
          </w:r>
        </w:p>
      </w:docPartBody>
    </w:docPart>
    <w:docPart>
      <w:docPartPr>
        <w:name w:val="43DB44FD3F878C4CB18E5176F89ED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B1E5-325B-BA4E-B8B3-B64C6C60AC80}"/>
      </w:docPartPr>
      <w:docPartBody>
        <w:p w:rsidR="003C32D3" w:rsidRDefault="00842268">
          <w:pPr>
            <w:pStyle w:val="43DB44FD3F878C4CB18E5176F89EDAB5"/>
          </w:pPr>
          <w:r>
            <w:t>[Type of meeting]</w:t>
          </w:r>
        </w:p>
      </w:docPartBody>
    </w:docPart>
    <w:docPart>
      <w:docPartPr>
        <w:name w:val="5F616E5B425ED542BA893311D8FDC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8D551-EE1C-9E4E-94E4-C991699D9E7A}"/>
      </w:docPartPr>
      <w:docPartBody>
        <w:p w:rsidR="003C32D3" w:rsidRDefault="00842268">
          <w:pPr>
            <w:pStyle w:val="5F616E5B425ED542BA893311D8FDCA20"/>
          </w:pPr>
          <w:r>
            <w:t>[Facilitator]</w:t>
          </w:r>
        </w:p>
      </w:docPartBody>
    </w:docPart>
    <w:docPart>
      <w:docPartPr>
        <w:name w:val="4C1E68800EA581488DFF04EA20D3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529-261C-BF4C-80F8-68A5465B9CC7}"/>
      </w:docPartPr>
      <w:docPartBody>
        <w:p w:rsidR="003C32D3" w:rsidRDefault="00842268">
          <w:pPr>
            <w:pStyle w:val="4C1E68800EA581488DFF04EA20D3FB2B"/>
          </w:pPr>
          <w:r>
            <w:t>[Note taker]</w:t>
          </w:r>
        </w:p>
      </w:docPartBody>
    </w:docPart>
    <w:docPart>
      <w:docPartPr>
        <w:name w:val="7A51D0E83881B84D868E3BE4E9FA3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52067-2385-1D45-99EB-1407ACC0B72D}"/>
      </w:docPartPr>
      <w:docPartBody>
        <w:p w:rsidR="003C32D3" w:rsidRDefault="00842268">
          <w:pPr>
            <w:pStyle w:val="7A51D0E83881B84D868E3BE4E9FA3B6C"/>
          </w:pPr>
          <w:r>
            <w:t>[Please read]</w:t>
          </w:r>
        </w:p>
      </w:docPartBody>
    </w:docPart>
    <w:docPart>
      <w:docPartPr>
        <w:name w:val="C58FAFA2D8CDA3448BC00E2E0687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2C060-8011-9A40-AD82-058AA1C3DFE1}"/>
      </w:docPartPr>
      <w:docPartBody>
        <w:p w:rsidR="003C32D3" w:rsidRDefault="00842268">
          <w:pPr>
            <w:pStyle w:val="C58FAFA2D8CDA3448BC00E2E06877829"/>
          </w:pPr>
          <w:r>
            <w:t>[Topic]</w:t>
          </w:r>
        </w:p>
      </w:docPartBody>
    </w:docPart>
    <w:docPart>
      <w:docPartPr>
        <w:name w:val="86837249A1506542820EEA79A818A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8DA02-D1C0-714F-9C37-E7AC293DA5BC}"/>
      </w:docPartPr>
      <w:docPartBody>
        <w:p w:rsidR="003C32D3" w:rsidRDefault="00842268">
          <w:pPr>
            <w:pStyle w:val="86837249A1506542820EEA79A818A182"/>
          </w:pPr>
          <w:r>
            <w:t>[Presenter]</w:t>
          </w:r>
        </w:p>
      </w:docPartBody>
    </w:docPart>
    <w:docPart>
      <w:docPartPr>
        <w:name w:val="1C9B168171BFDB4486FBD321E894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D7E08-FA9A-9F4B-81E1-0697FAE198D0}"/>
      </w:docPartPr>
      <w:docPartBody>
        <w:p w:rsidR="003C32D3" w:rsidRDefault="00842268">
          <w:pPr>
            <w:pStyle w:val="1C9B168171BFDB4486FBD321E894E8FA"/>
          </w:pPr>
          <w:r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3E"/>
    <w:rsid w:val="0013513E"/>
    <w:rsid w:val="003C32D3"/>
    <w:rsid w:val="00842268"/>
    <w:rsid w:val="00C1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70954804B354BA7E0B3CC2D62EB78">
    <w:name w:val="9F270954804B354BA7E0B3CC2D62EB78"/>
  </w:style>
  <w:style w:type="paragraph" w:customStyle="1" w:styleId="2C44EBB42A6E2342AF2E97698ED66ED3">
    <w:name w:val="2C44EBB42A6E2342AF2E97698ED66ED3"/>
  </w:style>
  <w:style w:type="paragraph" w:customStyle="1" w:styleId="57FCF4152C54D44A894C6F32CD059490">
    <w:name w:val="57FCF4152C54D44A894C6F32CD059490"/>
  </w:style>
  <w:style w:type="paragraph" w:customStyle="1" w:styleId="CF2E98095631C34FA4423F51E65AF05F">
    <w:name w:val="CF2E98095631C34FA4423F51E65AF05F"/>
  </w:style>
  <w:style w:type="paragraph" w:customStyle="1" w:styleId="43DB44FD3F878C4CB18E5176F89EDAB5">
    <w:name w:val="43DB44FD3F878C4CB18E5176F89EDAB5"/>
  </w:style>
  <w:style w:type="paragraph" w:customStyle="1" w:styleId="5F616E5B425ED542BA893311D8FDCA20">
    <w:name w:val="5F616E5B425ED542BA893311D8FDCA20"/>
  </w:style>
  <w:style w:type="paragraph" w:customStyle="1" w:styleId="4C1E68800EA581488DFF04EA20D3FB2B">
    <w:name w:val="4C1E68800EA581488DFF04EA20D3FB2B"/>
  </w:style>
  <w:style w:type="paragraph" w:customStyle="1" w:styleId="3F0F86F265C3084E991DC7FA0105F1B2">
    <w:name w:val="3F0F86F265C3084E991DC7FA0105F1B2"/>
  </w:style>
  <w:style w:type="paragraph" w:customStyle="1" w:styleId="63F0D33C7605294E955F0277DE505A8F">
    <w:name w:val="63F0D33C7605294E955F0277DE505A8F"/>
  </w:style>
  <w:style w:type="paragraph" w:customStyle="1" w:styleId="7A51D0E83881B84D868E3BE4E9FA3B6C">
    <w:name w:val="7A51D0E83881B84D868E3BE4E9FA3B6C"/>
  </w:style>
  <w:style w:type="paragraph" w:customStyle="1" w:styleId="1DE2A0A04834654EA8105509E6E0AE21">
    <w:name w:val="1DE2A0A04834654EA8105509E6E0AE21"/>
  </w:style>
  <w:style w:type="paragraph" w:customStyle="1" w:styleId="C58FAFA2D8CDA3448BC00E2E06877829">
    <w:name w:val="C58FAFA2D8CDA3448BC00E2E06877829"/>
  </w:style>
  <w:style w:type="paragraph" w:customStyle="1" w:styleId="86837249A1506542820EEA79A818A182">
    <w:name w:val="86837249A1506542820EEA79A818A182"/>
  </w:style>
  <w:style w:type="paragraph" w:customStyle="1" w:styleId="1C9B168171BFDB4486FBD321E894E8FA">
    <w:name w:val="1C9B168171BFDB4486FBD321E894E8FA"/>
  </w:style>
  <w:style w:type="paragraph" w:customStyle="1" w:styleId="62D240E5B97E82499879EDAC707A270B">
    <w:name w:val="62D240E5B97E82499879EDAC707A270B"/>
  </w:style>
  <w:style w:type="paragraph" w:customStyle="1" w:styleId="A5257C3EA2DC884F934849289332F9AF">
    <w:name w:val="A5257C3EA2DC884F934849289332F9AF"/>
  </w:style>
  <w:style w:type="paragraph" w:customStyle="1" w:styleId="3A6A342567BFC948AF475F6024953A8F">
    <w:name w:val="3A6A342567BFC948AF475F6024953A8F"/>
  </w:style>
  <w:style w:type="paragraph" w:customStyle="1" w:styleId="9708B2AF819E3540B9FAC5EA1025ADC1">
    <w:name w:val="9708B2AF819E3540B9FAC5EA1025ADC1"/>
    <w:rsid w:val="0013513E"/>
  </w:style>
  <w:style w:type="paragraph" w:customStyle="1" w:styleId="BB7C7B02A578334FB1EDC2F2E4915F45">
    <w:name w:val="BB7C7B02A578334FB1EDC2F2E4915F45"/>
    <w:rsid w:val="0013513E"/>
  </w:style>
  <w:style w:type="paragraph" w:customStyle="1" w:styleId="01CF81B24FA2114ABC3A2FCC5213857F">
    <w:name w:val="01CF81B24FA2114ABC3A2FCC5213857F"/>
    <w:rsid w:val="0013513E"/>
  </w:style>
  <w:style w:type="paragraph" w:customStyle="1" w:styleId="589ADDBB9858144FBE6421608C9D3F6B">
    <w:name w:val="589ADDBB9858144FBE6421608C9D3F6B"/>
    <w:rsid w:val="0013513E"/>
  </w:style>
  <w:style w:type="paragraph" w:customStyle="1" w:styleId="E3EAE63D7B3FD440ADEDBE0C3A89559A">
    <w:name w:val="E3EAE63D7B3FD440ADEDBE0C3A89559A"/>
    <w:rsid w:val="0013513E"/>
  </w:style>
  <w:style w:type="paragraph" w:customStyle="1" w:styleId="02D954FBDA5F33439CE0ECA7384947CD">
    <w:name w:val="02D954FBDA5F33439CE0ECA7384947CD"/>
    <w:rsid w:val="00135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2018-02-16T19:58:00Z</dcterms:created>
  <dcterms:modified xsi:type="dcterms:W3CDTF">2018-02-16T20:35:00Z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